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AF78E2" w:rsidRDefault="00AF78E2" w:rsidP="00913946">
            <w:pPr>
              <w:pStyle w:val="Title"/>
              <w:rPr>
                <w:sz w:val="56"/>
              </w:rPr>
            </w:pPr>
            <w:r w:rsidRPr="00AF78E2">
              <w:rPr>
                <w:color w:val="000000" w:themeColor="text1"/>
                <w:sz w:val="56"/>
              </w:rPr>
              <w:t>sagar</w:t>
            </w:r>
            <w:r w:rsidR="00692703" w:rsidRPr="00AF78E2">
              <w:rPr>
                <w:sz w:val="56"/>
              </w:rPr>
              <w:t xml:space="preserve"> </w:t>
            </w:r>
            <w:r w:rsidRPr="00AF78E2">
              <w:rPr>
                <w:rStyle w:val="IntenseEmphasis"/>
                <w:b w:val="0"/>
                <w:sz w:val="56"/>
              </w:rPr>
              <w:t>thakkar</w:t>
            </w:r>
          </w:p>
          <w:p w:rsidR="00692703" w:rsidRPr="00CF1A49" w:rsidRDefault="00AF78E2" w:rsidP="00913946">
            <w:pPr>
              <w:pStyle w:val="ContactInfo"/>
              <w:contextualSpacing w:val="0"/>
            </w:pPr>
            <w:r>
              <w:t>A-203,Aangan Society, Nasik Road, Nasik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59DDEB9F69045DBA8A58BA3FE41EBF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9028384579</w:t>
            </w:r>
          </w:p>
          <w:p w:rsidR="00692703" w:rsidRPr="00CF1A49" w:rsidRDefault="00AF78E2" w:rsidP="00AF78E2">
            <w:pPr>
              <w:pStyle w:val="ContactInfoEmphasis"/>
              <w:contextualSpacing w:val="0"/>
            </w:pPr>
            <w:r>
              <w:t xml:space="preserve">                     sagarthakkar002@gmail.com</w:t>
            </w:r>
            <w:r w:rsidR="00692703" w:rsidRPr="00CF1A49">
              <w:t xml:space="preserve"> </w:t>
            </w:r>
            <w:r>
              <w:t xml:space="preserve">      https://www.linkedin.com/in/sagar-thakkar-00292a112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1755A8" w:rsidRPr="00215475" w:rsidRDefault="00AF78E2" w:rsidP="00AF78E2">
            <w:pPr>
              <w:contextualSpacing w:val="0"/>
              <w:rPr>
                <w:sz w:val="24"/>
                <w:szCs w:val="24"/>
              </w:rPr>
            </w:pPr>
            <w:r w:rsidRPr="00215475">
              <w:rPr>
                <w:sz w:val="24"/>
                <w:szCs w:val="24"/>
              </w:rPr>
              <w:t xml:space="preserve">A Software Engineer, graduated in Computer Engineering on June 2018 from Smt. Kashibai Navale College of Engineering, Pune. Currently Working in Mindtree Ltd Company as </w:t>
            </w:r>
            <w:r w:rsidRPr="00215475">
              <w:rPr>
                <w:b/>
                <w:sz w:val="24"/>
                <w:szCs w:val="24"/>
              </w:rPr>
              <w:t>Web Developer</w:t>
            </w:r>
            <w:r w:rsidRPr="00215475"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</w:tbl>
    <w:p w:rsidR="004E01EB" w:rsidRPr="00CF1A49" w:rsidRDefault="00EF3819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CE708AEB3BB4A1CBBA35C6154AFA60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C05525">
        <w:tc>
          <w:tcPr>
            <w:tcW w:w="9290" w:type="dxa"/>
          </w:tcPr>
          <w:p w:rsidR="001D0BF1" w:rsidRPr="00CF1A49" w:rsidRDefault="007B5830" w:rsidP="001D0BF1">
            <w:pPr>
              <w:pStyle w:val="Heading3"/>
              <w:contextualSpacing w:val="0"/>
              <w:outlineLvl w:val="2"/>
            </w:pPr>
            <w:r>
              <w:t>OCt</w:t>
            </w:r>
            <w:r w:rsidR="00AF78E2">
              <w:t>-2018</w:t>
            </w:r>
            <w:r w:rsidR="001D0BF1" w:rsidRPr="00CF1A49">
              <w:t xml:space="preserve"> – </w:t>
            </w:r>
            <w:r>
              <w:t>AUG-2019</w:t>
            </w:r>
          </w:p>
          <w:p w:rsidR="00DA6E43" w:rsidRDefault="007B5830" w:rsidP="00DA6E43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Mindtree</w:t>
            </w:r>
          </w:p>
          <w:p w:rsidR="00FE0746" w:rsidRPr="00AE5610" w:rsidRDefault="00FE0746" w:rsidP="00FE0746">
            <w:pPr>
              <w:pStyle w:val="ListParagraph"/>
              <w:numPr>
                <w:ilvl w:val="0"/>
                <w:numId w:val="15"/>
              </w:numPr>
              <w:rPr>
                <w:rStyle w:val="SubtleReference"/>
                <w:b w:val="0"/>
                <w:smallCaps w:val="0"/>
                <w:sz w:val="24"/>
                <w:szCs w:val="24"/>
              </w:rPr>
            </w:pPr>
            <w:r w:rsidRPr="00AE5610">
              <w:rPr>
                <w:sz w:val="24"/>
                <w:szCs w:val="24"/>
              </w:rPr>
              <w:t xml:space="preserve">Currently Working in </w:t>
            </w:r>
            <w:r w:rsidRPr="00AE5610">
              <w:rPr>
                <w:b/>
                <w:i/>
                <w:sz w:val="24"/>
                <w:szCs w:val="24"/>
              </w:rPr>
              <w:t>P&amp;G</w:t>
            </w:r>
            <w:r w:rsidR="002B439F" w:rsidRPr="00AE5610">
              <w:rPr>
                <w:b/>
                <w:i/>
                <w:sz w:val="24"/>
                <w:szCs w:val="24"/>
              </w:rPr>
              <w:t xml:space="preserve"> </w:t>
            </w:r>
            <w:r w:rsidRPr="00AE5610">
              <w:rPr>
                <w:b/>
                <w:i/>
                <w:sz w:val="24"/>
                <w:szCs w:val="24"/>
              </w:rPr>
              <w:t>[Procter and Gamble] web development Project</w:t>
            </w:r>
            <w:r w:rsidR="008D49B7" w:rsidRPr="00AE5610">
              <w:rPr>
                <w:sz w:val="24"/>
                <w:szCs w:val="24"/>
              </w:rPr>
              <w:t xml:space="preserve"> based on </w:t>
            </w:r>
            <w:r w:rsidRPr="00AE5610">
              <w:rPr>
                <w:b/>
                <w:sz w:val="24"/>
                <w:szCs w:val="24"/>
              </w:rPr>
              <w:t>Next-JS, Mobx, Contenful and GraphQL technologies</w:t>
            </w:r>
            <w:r w:rsidRPr="00AE5610">
              <w:rPr>
                <w:sz w:val="24"/>
                <w:szCs w:val="24"/>
              </w:rPr>
              <w:t>.  [</w:t>
            </w:r>
            <w:r w:rsidR="008D49B7" w:rsidRPr="00AE5610">
              <w:rPr>
                <w:sz w:val="24"/>
                <w:szCs w:val="24"/>
              </w:rPr>
              <w:t>J</w:t>
            </w:r>
            <w:r w:rsidRPr="00AE5610">
              <w:rPr>
                <w:sz w:val="24"/>
                <w:szCs w:val="24"/>
              </w:rPr>
              <w:t>uly</w:t>
            </w:r>
            <w:r w:rsidR="008D49B7" w:rsidRPr="00AE5610">
              <w:rPr>
                <w:sz w:val="24"/>
                <w:szCs w:val="24"/>
              </w:rPr>
              <w:t>-19</w:t>
            </w:r>
            <w:r w:rsidRPr="00AE5610">
              <w:rPr>
                <w:sz w:val="24"/>
                <w:szCs w:val="24"/>
              </w:rPr>
              <w:t xml:space="preserve"> - till date]</w:t>
            </w:r>
          </w:p>
          <w:p w:rsidR="00DA6E43" w:rsidRPr="00AE5610" w:rsidRDefault="009E726D" w:rsidP="00FE074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E5610">
              <w:rPr>
                <w:sz w:val="24"/>
                <w:szCs w:val="24"/>
              </w:rPr>
              <w:t>T</w:t>
            </w:r>
            <w:r w:rsidR="00DA6E43" w:rsidRPr="00AE5610">
              <w:rPr>
                <w:sz w:val="24"/>
                <w:szCs w:val="24"/>
              </w:rPr>
              <w:t xml:space="preserve">rained in </w:t>
            </w:r>
            <w:r w:rsidR="00C05525" w:rsidRPr="00AE5610">
              <w:rPr>
                <w:b/>
                <w:sz w:val="24"/>
                <w:szCs w:val="24"/>
              </w:rPr>
              <w:t>J</w:t>
            </w:r>
            <w:r w:rsidR="00DA6E43" w:rsidRPr="00AE5610">
              <w:rPr>
                <w:b/>
                <w:sz w:val="24"/>
                <w:szCs w:val="24"/>
              </w:rPr>
              <w:t>ava</w:t>
            </w:r>
            <w:r w:rsidR="00DA6E43" w:rsidRPr="00AE5610">
              <w:rPr>
                <w:sz w:val="24"/>
                <w:szCs w:val="24"/>
              </w:rPr>
              <w:t xml:space="preserve">, </w:t>
            </w:r>
            <w:r w:rsidR="00C05525" w:rsidRPr="00AE5610">
              <w:rPr>
                <w:b/>
                <w:sz w:val="24"/>
                <w:szCs w:val="24"/>
              </w:rPr>
              <w:t>S</w:t>
            </w:r>
            <w:r w:rsidR="00DA6E43" w:rsidRPr="00AE5610">
              <w:rPr>
                <w:b/>
                <w:sz w:val="24"/>
                <w:szCs w:val="24"/>
              </w:rPr>
              <w:t>earch</w:t>
            </w:r>
            <w:r w:rsidR="00DA6E43" w:rsidRPr="00AE5610">
              <w:rPr>
                <w:sz w:val="24"/>
                <w:szCs w:val="24"/>
              </w:rPr>
              <w:t xml:space="preserve"> technology [</w:t>
            </w:r>
            <w:r w:rsidR="00DA6E43" w:rsidRPr="00215475">
              <w:rPr>
                <w:b/>
                <w:sz w:val="24"/>
                <w:szCs w:val="24"/>
              </w:rPr>
              <w:t>elastic</w:t>
            </w:r>
            <w:r w:rsidR="00DA6E43" w:rsidRPr="00AE5610">
              <w:rPr>
                <w:sz w:val="24"/>
                <w:szCs w:val="24"/>
              </w:rPr>
              <w:t xml:space="preserve"> and </w:t>
            </w:r>
            <w:r w:rsidR="00DA6E43" w:rsidRPr="00215475">
              <w:rPr>
                <w:b/>
                <w:sz w:val="24"/>
                <w:szCs w:val="24"/>
              </w:rPr>
              <w:t>solr</w:t>
            </w:r>
            <w:r w:rsidR="00DA6E43" w:rsidRPr="00AE5610">
              <w:rPr>
                <w:sz w:val="24"/>
                <w:szCs w:val="24"/>
              </w:rPr>
              <w:t xml:space="preserve"> search] </w:t>
            </w:r>
            <w:r w:rsidR="008D49B7" w:rsidRPr="00AE5610">
              <w:rPr>
                <w:sz w:val="24"/>
                <w:szCs w:val="24"/>
              </w:rPr>
              <w:t>[O</w:t>
            </w:r>
            <w:r w:rsidRPr="00AE5610">
              <w:rPr>
                <w:sz w:val="24"/>
                <w:szCs w:val="24"/>
              </w:rPr>
              <w:t>ct</w:t>
            </w:r>
            <w:r w:rsidR="008D49B7" w:rsidRPr="00AE5610">
              <w:rPr>
                <w:sz w:val="24"/>
                <w:szCs w:val="24"/>
              </w:rPr>
              <w:t xml:space="preserve">-18 </w:t>
            </w:r>
            <w:r w:rsidRPr="00AE5610">
              <w:rPr>
                <w:sz w:val="24"/>
                <w:szCs w:val="24"/>
              </w:rPr>
              <w:t>-</w:t>
            </w:r>
            <w:r w:rsidR="008D49B7" w:rsidRPr="00AE5610">
              <w:rPr>
                <w:sz w:val="24"/>
                <w:szCs w:val="24"/>
              </w:rPr>
              <w:t xml:space="preserve"> Jan-19]</w:t>
            </w:r>
            <w:r w:rsidR="00DA6E43" w:rsidRPr="00AE5610">
              <w:rPr>
                <w:sz w:val="24"/>
                <w:szCs w:val="24"/>
              </w:rPr>
              <w:t>.</w:t>
            </w:r>
          </w:p>
          <w:p w:rsidR="009E726D" w:rsidRPr="00AE5610" w:rsidRDefault="002C1B86" w:rsidP="00FE074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E5610">
              <w:rPr>
                <w:sz w:val="24"/>
                <w:szCs w:val="24"/>
              </w:rPr>
              <w:t>D</w:t>
            </w:r>
            <w:r w:rsidR="009E726D" w:rsidRPr="00AE5610">
              <w:rPr>
                <w:sz w:val="24"/>
                <w:szCs w:val="24"/>
              </w:rPr>
              <w:t xml:space="preserve">eveloped full fledge </w:t>
            </w:r>
            <w:r w:rsidR="00F5557F">
              <w:rPr>
                <w:b/>
                <w:sz w:val="24"/>
                <w:szCs w:val="24"/>
              </w:rPr>
              <w:t>E</w:t>
            </w:r>
            <w:r w:rsidR="009E726D" w:rsidRPr="00AE5610">
              <w:rPr>
                <w:b/>
                <w:sz w:val="24"/>
                <w:szCs w:val="24"/>
              </w:rPr>
              <w:t>commerce application</w:t>
            </w:r>
            <w:r w:rsidR="009E726D" w:rsidRPr="00AE5610">
              <w:rPr>
                <w:sz w:val="24"/>
                <w:szCs w:val="24"/>
              </w:rPr>
              <w:t xml:space="preserve"> in solr and elastic search [</w:t>
            </w:r>
            <w:r w:rsidR="008D49B7" w:rsidRPr="00AE5610">
              <w:rPr>
                <w:sz w:val="24"/>
                <w:szCs w:val="24"/>
              </w:rPr>
              <w:t>D</w:t>
            </w:r>
            <w:r w:rsidR="009E726D" w:rsidRPr="00AE5610">
              <w:rPr>
                <w:sz w:val="24"/>
                <w:szCs w:val="24"/>
              </w:rPr>
              <w:t>ec</w:t>
            </w:r>
            <w:r w:rsidR="008D49B7" w:rsidRPr="00AE5610">
              <w:rPr>
                <w:sz w:val="24"/>
                <w:szCs w:val="24"/>
              </w:rPr>
              <w:t xml:space="preserve">-18 </w:t>
            </w:r>
            <w:r w:rsidR="009E726D" w:rsidRPr="00AE5610">
              <w:rPr>
                <w:sz w:val="24"/>
                <w:szCs w:val="24"/>
              </w:rPr>
              <w:t>-</w:t>
            </w:r>
            <w:r w:rsidR="008D49B7" w:rsidRPr="00AE5610">
              <w:rPr>
                <w:sz w:val="24"/>
                <w:szCs w:val="24"/>
              </w:rPr>
              <w:t xml:space="preserve"> J</w:t>
            </w:r>
            <w:r w:rsidR="009E726D" w:rsidRPr="00AE5610">
              <w:rPr>
                <w:sz w:val="24"/>
                <w:szCs w:val="24"/>
              </w:rPr>
              <w:t>an</w:t>
            </w:r>
            <w:r w:rsidR="008D49B7" w:rsidRPr="00AE5610">
              <w:rPr>
                <w:sz w:val="24"/>
                <w:szCs w:val="24"/>
              </w:rPr>
              <w:t>-19</w:t>
            </w:r>
            <w:r w:rsidR="009E726D" w:rsidRPr="00AE5610">
              <w:rPr>
                <w:sz w:val="24"/>
                <w:szCs w:val="24"/>
              </w:rPr>
              <w:t>].</w:t>
            </w:r>
          </w:p>
          <w:p w:rsidR="009E726D" w:rsidRPr="00AE5610" w:rsidRDefault="002C1B86" w:rsidP="00FE074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E5610">
              <w:rPr>
                <w:sz w:val="24"/>
                <w:szCs w:val="24"/>
              </w:rPr>
              <w:t>Worked for R&amp;D</w:t>
            </w:r>
            <w:r w:rsidR="00DA6E43" w:rsidRPr="00AE5610">
              <w:rPr>
                <w:sz w:val="24"/>
                <w:szCs w:val="24"/>
              </w:rPr>
              <w:t xml:space="preserve"> </w:t>
            </w:r>
            <w:r w:rsidR="009E726D" w:rsidRPr="00AE5610">
              <w:rPr>
                <w:sz w:val="24"/>
                <w:szCs w:val="24"/>
              </w:rPr>
              <w:t xml:space="preserve">of </w:t>
            </w:r>
            <w:r w:rsidRPr="00AE5610">
              <w:rPr>
                <w:b/>
                <w:sz w:val="24"/>
                <w:szCs w:val="24"/>
              </w:rPr>
              <w:t>RDF</w:t>
            </w:r>
            <w:r w:rsidR="009E726D" w:rsidRPr="00AE5610">
              <w:rPr>
                <w:sz w:val="24"/>
                <w:szCs w:val="24"/>
              </w:rPr>
              <w:t xml:space="preserve"> [resource description framework], </w:t>
            </w:r>
            <w:r w:rsidRPr="00AE5610">
              <w:rPr>
                <w:b/>
                <w:sz w:val="24"/>
                <w:szCs w:val="24"/>
              </w:rPr>
              <w:t>Semantic s</w:t>
            </w:r>
            <w:r w:rsidR="009E726D" w:rsidRPr="00AE5610">
              <w:rPr>
                <w:b/>
                <w:sz w:val="24"/>
                <w:szCs w:val="24"/>
              </w:rPr>
              <w:t>earch</w:t>
            </w:r>
            <w:r w:rsidR="009E726D" w:rsidRPr="00AE5610">
              <w:rPr>
                <w:sz w:val="24"/>
                <w:szCs w:val="24"/>
              </w:rPr>
              <w:t xml:space="preserve"> and </w:t>
            </w:r>
            <w:r w:rsidR="009E726D" w:rsidRPr="00AE5610">
              <w:rPr>
                <w:b/>
                <w:sz w:val="24"/>
                <w:szCs w:val="24"/>
              </w:rPr>
              <w:t>solr-rdf</w:t>
            </w:r>
            <w:r w:rsidR="009E726D" w:rsidRPr="00AE5610">
              <w:rPr>
                <w:sz w:val="24"/>
                <w:szCs w:val="24"/>
              </w:rPr>
              <w:t xml:space="preserve"> [</w:t>
            </w:r>
            <w:r w:rsidR="008D49B7" w:rsidRPr="00AE5610">
              <w:rPr>
                <w:sz w:val="24"/>
                <w:szCs w:val="24"/>
              </w:rPr>
              <w:t>J</w:t>
            </w:r>
            <w:r w:rsidR="009E726D" w:rsidRPr="00AE5610">
              <w:rPr>
                <w:sz w:val="24"/>
                <w:szCs w:val="24"/>
              </w:rPr>
              <w:t>an</w:t>
            </w:r>
            <w:r w:rsidR="008D49B7" w:rsidRPr="00AE5610">
              <w:rPr>
                <w:sz w:val="24"/>
                <w:szCs w:val="24"/>
              </w:rPr>
              <w:t>-19 –M</w:t>
            </w:r>
            <w:r w:rsidR="009E726D" w:rsidRPr="00AE5610">
              <w:rPr>
                <w:sz w:val="24"/>
                <w:szCs w:val="24"/>
              </w:rPr>
              <w:t>ar</w:t>
            </w:r>
            <w:r w:rsidR="008D49B7" w:rsidRPr="00AE5610">
              <w:rPr>
                <w:sz w:val="24"/>
                <w:szCs w:val="24"/>
              </w:rPr>
              <w:t>-19</w:t>
            </w:r>
            <w:r w:rsidR="009E726D" w:rsidRPr="00AE5610">
              <w:rPr>
                <w:sz w:val="24"/>
                <w:szCs w:val="24"/>
              </w:rPr>
              <w:t>].</w:t>
            </w:r>
          </w:p>
          <w:p w:rsidR="009E726D" w:rsidRPr="00AE5610" w:rsidRDefault="002C1B86" w:rsidP="00FE074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E5610">
              <w:rPr>
                <w:sz w:val="24"/>
                <w:szCs w:val="24"/>
              </w:rPr>
              <w:t>W</w:t>
            </w:r>
            <w:r w:rsidR="009E726D" w:rsidRPr="00AE5610">
              <w:rPr>
                <w:sz w:val="24"/>
                <w:szCs w:val="24"/>
              </w:rPr>
              <w:t xml:space="preserve">orked on </w:t>
            </w:r>
            <w:r w:rsidRPr="00AE5610">
              <w:rPr>
                <w:b/>
                <w:sz w:val="24"/>
                <w:szCs w:val="24"/>
              </w:rPr>
              <w:t>NLP</w:t>
            </w:r>
            <w:r w:rsidR="009E726D" w:rsidRPr="00AE5610">
              <w:rPr>
                <w:b/>
                <w:sz w:val="24"/>
                <w:szCs w:val="24"/>
              </w:rPr>
              <w:t>-search</w:t>
            </w:r>
            <w:r w:rsidR="009E726D" w:rsidRPr="00AE5610">
              <w:rPr>
                <w:sz w:val="24"/>
                <w:szCs w:val="24"/>
              </w:rPr>
              <w:t xml:space="preserve"> (natural language </w:t>
            </w:r>
            <w:r w:rsidRPr="00AE5610">
              <w:rPr>
                <w:sz w:val="24"/>
                <w:szCs w:val="24"/>
              </w:rPr>
              <w:t xml:space="preserve">processing) created POC </w:t>
            </w:r>
            <w:r w:rsidR="009E726D" w:rsidRPr="00AE5610">
              <w:rPr>
                <w:sz w:val="24"/>
                <w:szCs w:val="24"/>
              </w:rPr>
              <w:t>(proo</w:t>
            </w:r>
            <w:r w:rsidRPr="00AE5610">
              <w:rPr>
                <w:sz w:val="24"/>
                <w:szCs w:val="24"/>
              </w:rPr>
              <w:t>f of concept</w:t>
            </w:r>
            <w:r w:rsidR="009E726D" w:rsidRPr="00AE5610">
              <w:rPr>
                <w:sz w:val="24"/>
                <w:szCs w:val="24"/>
              </w:rPr>
              <w:t>)</w:t>
            </w:r>
            <w:r w:rsidRPr="00AE5610">
              <w:rPr>
                <w:sz w:val="24"/>
                <w:szCs w:val="24"/>
              </w:rPr>
              <w:t xml:space="preserve"> for the same. Learned Stanford-Core-Nlp and Pythons-Spacy NLP</w:t>
            </w:r>
            <w:r w:rsidR="009E726D" w:rsidRPr="00AE5610">
              <w:rPr>
                <w:sz w:val="24"/>
                <w:szCs w:val="24"/>
              </w:rPr>
              <w:t xml:space="preserve"> </w:t>
            </w:r>
            <w:r w:rsidRPr="00AE5610">
              <w:rPr>
                <w:sz w:val="24"/>
                <w:szCs w:val="24"/>
              </w:rPr>
              <w:t>tool for feature extraction.</w:t>
            </w:r>
          </w:p>
          <w:p w:rsidR="002C1B86" w:rsidRPr="00AE5610" w:rsidRDefault="002C1B86" w:rsidP="002C1B86">
            <w:pPr>
              <w:pStyle w:val="ListParagraph"/>
              <w:rPr>
                <w:sz w:val="24"/>
                <w:szCs w:val="24"/>
              </w:rPr>
            </w:pPr>
            <w:r w:rsidRPr="00AE5610">
              <w:rPr>
                <w:sz w:val="24"/>
                <w:szCs w:val="24"/>
              </w:rPr>
              <w:t>[</w:t>
            </w:r>
            <w:r w:rsidR="002B439F" w:rsidRPr="00AE5610">
              <w:rPr>
                <w:sz w:val="24"/>
                <w:szCs w:val="24"/>
              </w:rPr>
              <w:t>Mar-19 –M</w:t>
            </w:r>
            <w:r w:rsidRPr="00AE5610">
              <w:rPr>
                <w:sz w:val="24"/>
                <w:szCs w:val="24"/>
              </w:rPr>
              <w:t>ay</w:t>
            </w:r>
            <w:r w:rsidR="002B439F" w:rsidRPr="00AE5610">
              <w:rPr>
                <w:sz w:val="24"/>
                <w:szCs w:val="24"/>
              </w:rPr>
              <w:t>-19</w:t>
            </w:r>
            <w:r w:rsidRPr="00AE5610">
              <w:rPr>
                <w:sz w:val="24"/>
                <w:szCs w:val="24"/>
              </w:rPr>
              <w:t>].</w:t>
            </w:r>
          </w:p>
          <w:p w:rsidR="00C05525" w:rsidRPr="00AE5610" w:rsidRDefault="002C1B86" w:rsidP="00FE074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E5610">
              <w:rPr>
                <w:sz w:val="24"/>
                <w:szCs w:val="24"/>
              </w:rPr>
              <w:t xml:space="preserve">Leaned Front End technology </w:t>
            </w:r>
            <w:r w:rsidRPr="00AE5610">
              <w:rPr>
                <w:b/>
                <w:sz w:val="24"/>
                <w:szCs w:val="24"/>
              </w:rPr>
              <w:t>React-JS</w:t>
            </w:r>
            <w:r w:rsidRPr="00AE5610">
              <w:rPr>
                <w:sz w:val="24"/>
                <w:szCs w:val="24"/>
              </w:rPr>
              <w:t xml:space="preserve">. Created </w:t>
            </w:r>
            <w:r w:rsidR="00F5557F">
              <w:rPr>
                <w:b/>
                <w:sz w:val="24"/>
                <w:szCs w:val="24"/>
              </w:rPr>
              <w:t>mini-project E</w:t>
            </w:r>
            <w:r w:rsidRPr="00F5557F">
              <w:rPr>
                <w:b/>
                <w:sz w:val="24"/>
                <w:szCs w:val="24"/>
              </w:rPr>
              <w:t>commerce-gift cards</w:t>
            </w:r>
            <w:r w:rsidRPr="00AE5610">
              <w:rPr>
                <w:sz w:val="24"/>
                <w:szCs w:val="24"/>
              </w:rPr>
              <w:t xml:space="preserve"> application using </w:t>
            </w:r>
            <w:r w:rsidR="00C05525" w:rsidRPr="00AE5610">
              <w:rPr>
                <w:b/>
                <w:sz w:val="24"/>
                <w:szCs w:val="24"/>
              </w:rPr>
              <w:t>react-redux</w:t>
            </w:r>
            <w:r w:rsidR="00C05525" w:rsidRPr="00AE5610">
              <w:rPr>
                <w:sz w:val="24"/>
                <w:szCs w:val="24"/>
              </w:rPr>
              <w:t>.[</w:t>
            </w:r>
            <w:r w:rsidR="002B439F" w:rsidRPr="00AE5610">
              <w:rPr>
                <w:sz w:val="24"/>
                <w:szCs w:val="24"/>
              </w:rPr>
              <w:t>May-19 - J</w:t>
            </w:r>
            <w:r w:rsidR="00C05525" w:rsidRPr="00AE5610">
              <w:rPr>
                <w:sz w:val="24"/>
                <w:szCs w:val="24"/>
              </w:rPr>
              <w:t>une</w:t>
            </w:r>
            <w:r w:rsidR="002B439F" w:rsidRPr="00AE5610">
              <w:rPr>
                <w:sz w:val="24"/>
                <w:szCs w:val="24"/>
              </w:rPr>
              <w:t>-19</w:t>
            </w:r>
            <w:r w:rsidR="00C05525" w:rsidRPr="00AE5610">
              <w:rPr>
                <w:sz w:val="24"/>
                <w:szCs w:val="24"/>
              </w:rPr>
              <w:t>]</w:t>
            </w:r>
          </w:p>
          <w:p w:rsidR="002C1B86" w:rsidRPr="00AE5610" w:rsidRDefault="00C05525" w:rsidP="00FE0746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AE5610">
              <w:rPr>
                <w:sz w:val="24"/>
                <w:szCs w:val="24"/>
              </w:rPr>
              <w:t xml:space="preserve">Worked </w:t>
            </w:r>
            <w:r w:rsidRPr="00AE5610">
              <w:rPr>
                <w:b/>
                <w:sz w:val="24"/>
                <w:szCs w:val="24"/>
              </w:rPr>
              <w:t>on Mindtree Internal 20-year anniversary Project</w:t>
            </w:r>
            <w:r w:rsidRPr="00AE5610">
              <w:rPr>
                <w:sz w:val="24"/>
                <w:szCs w:val="24"/>
              </w:rPr>
              <w:t xml:space="preserve"> Developing React Single Page Dashboard. [</w:t>
            </w:r>
            <w:r w:rsidR="002B439F" w:rsidRPr="00AE5610">
              <w:rPr>
                <w:sz w:val="24"/>
                <w:szCs w:val="24"/>
              </w:rPr>
              <w:t>J</w:t>
            </w:r>
            <w:r w:rsidRPr="00AE5610">
              <w:rPr>
                <w:sz w:val="24"/>
                <w:szCs w:val="24"/>
              </w:rPr>
              <w:t>un</w:t>
            </w:r>
            <w:r w:rsidR="002B439F" w:rsidRPr="00AE5610">
              <w:rPr>
                <w:sz w:val="24"/>
                <w:szCs w:val="24"/>
              </w:rPr>
              <w:t>-19</w:t>
            </w:r>
            <w:r w:rsidRPr="00AE5610">
              <w:rPr>
                <w:sz w:val="24"/>
                <w:szCs w:val="24"/>
              </w:rPr>
              <w:t xml:space="preserve"> </w:t>
            </w:r>
            <w:r w:rsidR="002B439F" w:rsidRPr="00AE5610">
              <w:rPr>
                <w:sz w:val="24"/>
                <w:szCs w:val="24"/>
              </w:rPr>
              <w:t>– J</w:t>
            </w:r>
            <w:r w:rsidRPr="00AE5610">
              <w:rPr>
                <w:sz w:val="24"/>
                <w:szCs w:val="24"/>
              </w:rPr>
              <w:t>ul</w:t>
            </w:r>
            <w:r w:rsidR="002B439F" w:rsidRPr="00AE5610">
              <w:rPr>
                <w:sz w:val="24"/>
                <w:szCs w:val="24"/>
              </w:rPr>
              <w:t>-19</w:t>
            </w:r>
            <w:r w:rsidRPr="00AE5610">
              <w:rPr>
                <w:sz w:val="24"/>
                <w:szCs w:val="24"/>
              </w:rPr>
              <w:t>].</w:t>
            </w:r>
          </w:p>
          <w:p w:rsidR="00DA6E43" w:rsidRPr="00C05525" w:rsidRDefault="00DA6E43" w:rsidP="00C05525">
            <w:pPr>
              <w:pStyle w:val="ListParagraph"/>
            </w:pPr>
          </w:p>
        </w:tc>
      </w:tr>
    </w:tbl>
    <w:sdt>
      <w:sdtPr>
        <w:alias w:val="Education:"/>
        <w:tag w:val="Education:"/>
        <w:id w:val="-1908763273"/>
        <w:placeholder>
          <w:docPart w:val="1658403A30F14B00BEC8224ECF73651F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827574" w:rsidP="001D0BF1">
            <w:pPr>
              <w:pStyle w:val="Heading3"/>
              <w:contextualSpacing w:val="0"/>
              <w:outlineLvl w:val="2"/>
            </w:pPr>
            <w:r>
              <w:t>June</w:t>
            </w:r>
            <w:r w:rsidR="001D0BF1" w:rsidRPr="00CF1A49">
              <w:t xml:space="preserve"> </w:t>
            </w:r>
            <w:r>
              <w:t>2018</w:t>
            </w:r>
          </w:p>
          <w:p w:rsidR="001D0BF1" w:rsidRPr="00CF1A49" w:rsidRDefault="00C05525" w:rsidP="001D0BF1">
            <w:pPr>
              <w:pStyle w:val="Heading2"/>
              <w:contextualSpacing w:val="0"/>
              <w:outlineLvl w:val="1"/>
            </w:pPr>
            <w:r>
              <w:t>computer Engineering</w:t>
            </w:r>
          </w:p>
          <w:p w:rsidR="007538DC" w:rsidRPr="00215475" w:rsidRDefault="00827574" w:rsidP="00827574">
            <w:pPr>
              <w:contextualSpacing w:val="0"/>
              <w:rPr>
                <w:sz w:val="24"/>
                <w:szCs w:val="24"/>
              </w:rPr>
            </w:pPr>
            <w:r w:rsidRPr="00215475">
              <w:rPr>
                <w:sz w:val="24"/>
                <w:szCs w:val="24"/>
              </w:rPr>
              <w:t xml:space="preserve">Completed engineering with aggregate of </w:t>
            </w:r>
            <w:r w:rsidR="00FC6FC6" w:rsidRPr="00215475">
              <w:rPr>
                <w:sz w:val="24"/>
                <w:szCs w:val="24"/>
              </w:rPr>
              <w:t>71.73%.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827574" w:rsidP="00F61DF9">
            <w:pPr>
              <w:pStyle w:val="Heading3"/>
              <w:contextualSpacing w:val="0"/>
              <w:outlineLvl w:val="2"/>
            </w:pPr>
            <w:r>
              <w:t>may</w:t>
            </w:r>
            <w:r w:rsidR="00F61DF9" w:rsidRPr="00CF1A49">
              <w:t xml:space="preserve"> </w:t>
            </w:r>
            <w:r>
              <w:t>2014</w:t>
            </w:r>
          </w:p>
          <w:p w:rsidR="00F61DF9" w:rsidRPr="00CF1A49" w:rsidRDefault="00827574" w:rsidP="00F61DF9">
            <w:pPr>
              <w:pStyle w:val="Heading2"/>
              <w:contextualSpacing w:val="0"/>
              <w:outlineLvl w:val="1"/>
            </w:pPr>
            <w:r>
              <w:t>Science,</w:t>
            </w:r>
          </w:p>
          <w:p w:rsidR="00F61DF9" w:rsidRDefault="00827574" w:rsidP="00827574">
            <w:pPr>
              <w:rPr>
                <w:sz w:val="24"/>
                <w:szCs w:val="24"/>
              </w:rPr>
            </w:pPr>
            <w:r w:rsidRPr="00215475">
              <w:rPr>
                <w:sz w:val="24"/>
                <w:szCs w:val="24"/>
              </w:rPr>
              <w:t>Completed 12</w:t>
            </w:r>
            <w:r w:rsidRPr="00215475">
              <w:rPr>
                <w:sz w:val="24"/>
                <w:szCs w:val="24"/>
                <w:vertAlign w:val="superscript"/>
              </w:rPr>
              <w:t>th</w:t>
            </w:r>
            <w:r w:rsidRPr="00215475">
              <w:rPr>
                <w:sz w:val="24"/>
                <w:szCs w:val="24"/>
              </w:rPr>
              <w:t xml:space="preserve"> grade with </w:t>
            </w:r>
            <w:r w:rsidR="00FC6FC6" w:rsidRPr="00215475">
              <w:rPr>
                <w:sz w:val="24"/>
                <w:szCs w:val="24"/>
              </w:rPr>
              <w:t>76.15%.</w:t>
            </w:r>
          </w:p>
          <w:p w:rsidR="00215475" w:rsidRPr="00215475" w:rsidRDefault="00215475" w:rsidP="00827574">
            <w:pPr>
              <w:rPr>
                <w:sz w:val="24"/>
                <w:szCs w:val="24"/>
              </w:rPr>
            </w:pPr>
          </w:p>
        </w:tc>
      </w:tr>
    </w:tbl>
    <w:sdt>
      <w:sdtPr>
        <w:alias w:val="Skills:"/>
        <w:tag w:val="Skills:"/>
        <w:id w:val="-1392877668"/>
        <w:placeholder>
          <w:docPart w:val="8264127DC48C478B91B3A1A2BD56707C"/>
        </w:placeholder>
        <w:temporary/>
        <w:showingPlcHdr/>
        <w15:appearance w15:val="hidden"/>
      </w:sdtPr>
      <w:sdtEndPr/>
      <w:sdtContent>
        <w:p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940"/>
        <w:gridCol w:w="570"/>
        <w:gridCol w:w="2850"/>
      </w:tblGrid>
      <w:tr w:rsidR="00215475" w:rsidRPr="006E1507" w:rsidTr="00215475">
        <w:tc>
          <w:tcPr>
            <w:tcW w:w="5940" w:type="dxa"/>
          </w:tcPr>
          <w:p w:rsidR="00215475" w:rsidRPr="00215475" w:rsidRDefault="00215475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215475">
              <w:rPr>
                <w:sz w:val="24"/>
                <w:szCs w:val="24"/>
              </w:rPr>
              <w:t>REACT-JS ,NEXT-JS</w:t>
            </w:r>
          </w:p>
          <w:p w:rsidR="00215475" w:rsidRPr="00215475" w:rsidRDefault="00215475" w:rsidP="006E1507">
            <w:pPr>
              <w:pStyle w:val="ListBullet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JAVA,SPRING </w:t>
            </w:r>
            <w:r w:rsidRPr="00215475">
              <w:rPr>
                <w:sz w:val="24"/>
                <w:szCs w:val="24"/>
              </w:rPr>
              <w:t>BOOT,HIBERNATE,REST</w:t>
            </w:r>
          </w:p>
          <w:p w:rsidR="00215475" w:rsidRPr="00215475" w:rsidRDefault="00215475" w:rsidP="00FC6FC6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215475">
              <w:rPr>
                <w:sz w:val="24"/>
                <w:szCs w:val="24"/>
              </w:rPr>
              <w:t>HTML,CSS,JAVASCRIPT</w:t>
            </w:r>
            <w:r w:rsidR="002D4B63">
              <w:rPr>
                <w:sz w:val="24"/>
                <w:szCs w:val="24"/>
              </w:rPr>
              <w:t>,AJAX</w:t>
            </w:r>
          </w:p>
          <w:p w:rsidR="00215475" w:rsidRPr="00215475" w:rsidRDefault="00215475" w:rsidP="00FC6FC6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215475">
              <w:rPr>
                <w:sz w:val="24"/>
                <w:szCs w:val="24"/>
              </w:rPr>
              <w:t>My-SQL</w:t>
            </w:r>
          </w:p>
          <w:p w:rsidR="00215475" w:rsidRPr="00215475" w:rsidRDefault="00215475" w:rsidP="00FC6FC6">
            <w:pPr>
              <w:pStyle w:val="ListBullet"/>
              <w:contextualSpacing w:val="0"/>
              <w:rPr>
                <w:sz w:val="24"/>
                <w:szCs w:val="24"/>
              </w:rPr>
            </w:pPr>
            <w:r w:rsidRPr="00215475">
              <w:rPr>
                <w:sz w:val="24"/>
                <w:szCs w:val="24"/>
              </w:rPr>
              <w:t>PYTHON</w:t>
            </w:r>
          </w:p>
          <w:p w:rsidR="00215475" w:rsidRPr="006E1507" w:rsidRDefault="00215475" w:rsidP="00FC6FC6">
            <w:pPr>
              <w:pStyle w:val="ListBullet"/>
              <w:contextualSpacing w:val="0"/>
            </w:pPr>
            <w:r w:rsidRPr="00215475">
              <w:rPr>
                <w:sz w:val="24"/>
                <w:szCs w:val="24"/>
              </w:rPr>
              <w:t>ELASTIC-SEARCH [ELK-STACK], SOLR-SEARCH.</w:t>
            </w:r>
          </w:p>
        </w:tc>
        <w:tc>
          <w:tcPr>
            <w:tcW w:w="570" w:type="dxa"/>
          </w:tcPr>
          <w:p w:rsidR="00215475" w:rsidRPr="006E1507" w:rsidRDefault="00215475" w:rsidP="00FE0746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  <w:tc>
          <w:tcPr>
            <w:tcW w:w="2850" w:type="dxa"/>
            <w:tcMar>
              <w:left w:w="360" w:type="dxa"/>
            </w:tcMar>
          </w:tcPr>
          <w:p w:rsidR="00215475" w:rsidRPr="006E1507" w:rsidRDefault="00215475" w:rsidP="00FE0746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51D1B" w:rsidRPr="006E1507" w:rsidRDefault="00B51D1B" w:rsidP="00FE0746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819" w:rsidRDefault="00EF3819" w:rsidP="0068194B">
      <w:r>
        <w:separator/>
      </w:r>
    </w:p>
    <w:p w:rsidR="00EF3819" w:rsidRDefault="00EF3819"/>
    <w:p w:rsidR="00EF3819" w:rsidRDefault="00EF3819"/>
  </w:endnote>
  <w:endnote w:type="continuationSeparator" w:id="0">
    <w:p w:rsidR="00EF3819" w:rsidRDefault="00EF3819" w:rsidP="0068194B">
      <w:r>
        <w:continuationSeparator/>
      </w:r>
    </w:p>
    <w:p w:rsidR="00EF3819" w:rsidRDefault="00EF3819"/>
    <w:p w:rsidR="00EF3819" w:rsidRDefault="00EF38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4B6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819" w:rsidRDefault="00EF3819" w:rsidP="0068194B">
      <w:r>
        <w:separator/>
      </w:r>
    </w:p>
    <w:p w:rsidR="00EF3819" w:rsidRDefault="00EF3819"/>
    <w:p w:rsidR="00EF3819" w:rsidRDefault="00EF3819"/>
  </w:footnote>
  <w:footnote w:type="continuationSeparator" w:id="0">
    <w:p w:rsidR="00EF3819" w:rsidRDefault="00EF3819" w:rsidP="0068194B">
      <w:r>
        <w:continuationSeparator/>
      </w:r>
    </w:p>
    <w:p w:rsidR="00EF3819" w:rsidRDefault="00EF3819"/>
    <w:p w:rsidR="00EF3819" w:rsidRDefault="00EF38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EA62C3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44436E7"/>
    <w:multiLevelType w:val="hybridMultilevel"/>
    <w:tmpl w:val="3910A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3007A74"/>
    <w:multiLevelType w:val="hybridMultilevel"/>
    <w:tmpl w:val="3910A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8E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475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439F"/>
    <w:rsid w:val="002C1B86"/>
    <w:rsid w:val="002D23C5"/>
    <w:rsid w:val="002D4B63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5830"/>
    <w:rsid w:val="007C0566"/>
    <w:rsid w:val="007C606B"/>
    <w:rsid w:val="007E6A61"/>
    <w:rsid w:val="00801140"/>
    <w:rsid w:val="00803404"/>
    <w:rsid w:val="0082757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D49B7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E726D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5610"/>
    <w:rsid w:val="00AE7650"/>
    <w:rsid w:val="00AF78E2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05525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A6E43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3819"/>
    <w:rsid w:val="00EF51D9"/>
    <w:rsid w:val="00F130DD"/>
    <w:rsid w:val="00F24884"/>
    <w:rsid w:val="00F476C4"/>
    <w:rsid w:val="00F5557F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C6FC6"/>
    <w:rsid w:val="00FD3D13"/>
    <w:rsid w:val="00FE0746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45ACA1"/>
  <w15:chartTrackingRefBased/>
  <w15:docId w15:val="{695102C1-3B92-479A-85C9-8B792FE6F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1048969\Downloads\TF1640248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59DDEB9F69045DBA8A58BA3FE41EB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66A91-C23D-4316-BA51-8F73C4F16515}"/>
      </w:docPartPr>
      <w:docPartBody>
        <w:p w:rsidR="00000000" w:rsidRDefault="00AD778B">
          <w:pPr>
            <w:pStyle w:val="E59DDEB9F69045DBA8A58BA3FE41EBFB"/>
          </w:pPr>
          <w:r w:rsidRPr="00CF1A49">
            <w:t>·</w:t>
          </w:r>
        </w:p>
      </w:docPartBody>
    </w:docPart>
    <w:docPart>
      <w:docPartPr>
        <w:name w:val="3CE708AEB3BB4A1CBBA35C6154AFA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52282-B99A-49F7-ADE7-369EA3947B8F}"/>
      </w:docPartPr>
      <w:docPartBody>
        <w:p w:rsidR="00000000" w:rsidRDefault="00AD778B">
          <w:pPr>
            <w:pStyle w:val="3CE708AEB3BB4A1CBBA35C6154AFA601"/>
          </w:pPr>
          <w:r w:rsidRPr="00CF1A49">
            <w:t>Experience</w:t>
          </w:r>
        </w:p>
      </w:docPartBody>
    </w:docPart>
    <w:docPart>
      <w:docPartPr>
        <w:name w:val="1658403A30F14B00BEC8224ECF736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71EBB-E6CB-4080-ADC7-7D7CE84F5AA2}"/>
      </w:docPartPr>
      <w:docPartBody>
        <w:p w:rsidR="00000000" w:rsidRDefault="00AD778B">
          <w:pPr>
            <w:pStyle w:val="1658403A30F14B00BEC8224ECF73651F"/>
          </w:pPr>
          <w:r w:rsidRPr="00CF1A49">
            <w:t>Education</w:t>
          </w:r>
        </w:p>
      </w:docPartBody>
    </w:docPart>
    <w:docPart>
      <w:docPartPr>
        <w:name w:val="8264127DC48C478B91B3A1A2BD567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E9BAE-D149-4105-BCF2-9A6CCE13255B}"/>
      </w:docPartPr>
      <w:docPartBody>
        <w:p w:rsidR="00000000" w:rsidRDefault="00AD778B">
          <w:pPr>
            <w:pStyle w:val="8264127DC48C478B91B3A1A2BD56707C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8B"/>
    <w:rsid w:val="00AD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F4977000C040B19702FF2D0F070D13">
    <w:name w:val="54F4977000C040B19702FF2D0F070D13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FFED0910FC744F2A2F7C1D49D3D45FF">
    <w:name w:val="EFFED0910FC744F2A2F7C1D49D3D45FF"/>
  </w:style>
  <w:style w:type="paragraph" w:customStyle="1" w:styleId="1893B34816E040758917EC8ADFFE6637">
    <w:name w:val="1893B34816E040758917EC8ADFFE6637"/>
  </w:style>
  <w:style w:type="paragraph" w:customStyle="1" w:styleId="E59DDEB9F69045DBA8A58BA3FE41EBFB">
    <w:name w:val="E59DDEB9F69045DBA8A58BA3FE41EBFB"/>
  </w:style>
  <w:style w:type="paragraph" w:customStyle="1" w:styleId="355921C2E988441092FDC4045BAD9723">
    <w:name w:val="355921C2E988441092FDC4045BAD9723"/>
  </w:style>
  <w:style w:type="paragraph" w:customStyle="1" w:styleId="D762689F9552420ABBBC49D50FBACC7C">
    <w:name w:val="D762689F9552420ABBBC49D50FBACC7C"/>
  </w:style>
  <w:style w:type="paragraph" w:customStyle="1" w:styleId="FF9D62C715E1406EB0D08F5BCE9BE66A">
    <w:name w:val="FF9D62C715E1406EB0D08F5BCE9BE66A"/>
  </w:style>
  <w:style w:type="paragraph" w:customStyle="1" w:styleId="B77A289EF10F4F06A3131F7A1C969F98">
    <w:name w:val="B77A289EF10F4F06A3131F7A1C969F98"/>
  </w:style>
  <w:style w:type="paragraph" w:customStyle="1" w:styleId="3ABE3F1F1C924E5599CBABC53D7DFCAF">
    <w:name w:val="3ABE3F1F1C924E5599CBABC53D7DFCAF"/>
  </w:style>
  <w:style w:type="paragraph" w:customStyle="1" w:styleId="99D4939F21A6448FB0D6DF736B4C7C54">
    <w:name w:val="99D4939F21A6448FB0D6DF736B4C7C54"/>
  </w:style>
  <w:style w:type="paragraph" w:customStyle="1" w:styleId="9F930AC57B9F41BF80F5ACE099B8FCCB">
    <w:name w:val="9F930AC57B9F41BF80F5ACE099B8FCCB"/>
  </w:style>
  <w:style w:type="paragraph" w:customStyle="1" w:styleId="3CE708AEB3BB4A1CBBA35C6154AFA601">
    <w:name w:val="3CE708AEB3BB4A1CBBA35C6154AFA601"/>
  </w:style>
  <w:style w:type="paragraph" w:customStyle="1" w:styleId="A1F1E2CA7E5645B4987B95565D927AD5">
    <w:name w:val="A1F1E2CA7E5645B4987B95565D927AD5"/>
  </w:style>
  <w:style w:type="paragraph" w:customStyle="1" w:styleId="BD616B4BEEC946E9B13D6A4B29E5A130">
    <w:name w:val="BD616B4BEEC946E9B13D6A4B29E5A130"/>
  </w:style>
  <w:style w:type="paragraph" w:customStyle="1" w:styleId="E723B82FA3F349B7B666A3A953FC3F6B">
    <w:name w:val="E723B82FA3F349B7B666A3A953FC3F6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AFAB10BACE84B2398CAE748CA8893CC">
    <w:name w:val="CAFAB10BACE84B2398CAE748CA8893CC"/>
  </w:style>
  <w:style w:type="paragraph" w:customStyle="1" w:styleId="69CE366E692E446A82458A2B76A7DC71">
    <w:name w:val="69CE366E692E446A82458A2B76A7DC71"/>
  </w:style>
  <w:style w:type="paragraph" w:customStyle="1" w:styleId="9F6F5DC827164B07A16DFE3B703D27BF">
    <w:name w:val="9F6F5DC827164B07A16DFE3B703D27BF"/>
  </w:style>
  <w:style w:type="paragraph" w:customStyle="1" w:styleId="F08BE9497DC54D5BAC56BEE3C51E714F">
    <w:name w:val="F08BE9497DC54D5BAC56BEE3C51E714F"/>
  </w:style>
  <w:style w:type="paragraph" w:customStyle="1" w:styleId="D1358388953A428DBD465B1580DFE3F5">
    <w:name w:val="D1358388953A428DBD465B1580DFE3F5"/>
  </w:style>
  <w:style w:type="paragraph" w:customStyle="1" w:styleId="1ADBB7C91FA34412BD503746BFB55AB8">
    <w:name w:val="1ADBB7C91FA34412BD503746BFB55AB8"/>
  </w:style>
  <w:style w:type="paragraph" w:customStyle="1" w:styleId="0197F07154F2461895773238EED07F96">
    <w:name w:val="0197F07154F2461895773238EED07F96"/>
  </w:style>
  <w:style w:type="paragraph" w:customStyle="1" w:styleId="1658403A30F14B00BEC8224ECF73651F">
    <w:name w:val="1658403A30F14B00BEC8224ECF73651F"/>
  </w:style>
  <w:style w:type="paragraph" w:customStyle="1" w:styleId="4665B00960894540A2D0FAF3604DFBFE">
    <w:name w:val="4665B00960894540A2D0FAF3604DFBFE"/>
  </w:style>
  <w:style w:type="paragraph" w:customStyle="1" w:styleId="33C1EC785F4C4C868CC4D65DD7241A24">
    <w:name w:val="33C1EC785F4C4C868CC4D65DD7241A24"/>
  </w:style>
  <w:style w:type="paragraph" w:customStyle="1" w:styleId="3543DB1F05E846C1A4B216DD70A8A3F3">
    <w:name w:val="3543DB1F05E846C1A4B216DD70A8A3F3"/>
  </w:style>
  <w:style w:type="paragraph" w:customStyle="1" w:styleId="224CBF9F1B284F17854B1CAD291F24D5">
    <w:name w:val="224CBF9F1B284F17854B1CAD291F24D5"/>
  </w:style>
  <w:style w:type="paragraph" w:customStyle="1" w:styleId="C19DD761C73E4335A56FA093D223EF1E">
    <w:name w:val="C19DD761C73E4335A56FA093D223EF1E"/>
  </w:style>
  <w:style w:type="paragraph" w:customStyle="1" w:styleId="9B9069581A7844CAA4FD6D985E244843">
    <w:name w:val="9B9069581A7844CAA4FD6D985E244843"/>
  </w:style>
  <w:style w:type="paragraph" w:customStyle="1" w:styleId="796F572FD17749D894E42FD2C76BF566">
    <w:name w:val="796F572FD17749D894E42FD2C76BF566"/>
  </w:style>
  <w:style w:type="paragraph" w:customStyle="1" w:styleId="22E1FAA1EDDF4FDAA67C20A29A6DC12D">
    <w:name w:val="22E1FAA1EDDF4FDAA67C20A29A6DC12D"/>
  </w:style>
  <w:style w:type="paragraph" w:customStyle="1" w:styleId="782AE3562FF64451860C536F60E46DFA">
    <w:name w:val="782AE3562FF64451860C536F60E46DFA"/>
  </w:style>
  <w:style w:type="paragraph" w:customStyle="1" w:styleId="42016F74B6EB4275BFC5805451B4B7B8">
    <w:name w:val="42016F74B6EB4275BFC5805451B4B7B8"/>
  </w:style>
  <w:style w:type="paragraph" w:customStyle="1" w:styleId="8264127DC48C478B91B3A1A2BD56707C">
    <w:name w:val="8264127DC48C478B91B3A1A2BD56707C"/>
  </w:style>
  <w:style w:type="paragraph" w:customStyle="1" w:styleId="B84BDCCAAE664E97BA25D60DE1A8DE68">
    <w:name w:val="B84BDCCAAE664E97BA25D60DE1A8DE68"/>
  </w:style>
  <w:style w:type="paragraph" w:customStyle="1" w:styleId="D2FE47C3700646E38FF2964490E87645">
    <w:name w:val="D2FE47C3700646E38FF2964490E87645"/>
  </w:style>
  <w:style w:type="paragraph" w:customStyle="1" w:styleId="D5B3819BF9484BECBDF21811EE175ED9">
    <w:name w:val="D5B3819BF9484BECBDF21811EE175ED9"/>
  </w:style>
  <w:style w:type="paragraph" w:customStyle="1" w:styleId="F385E8D3AE274207ADBD9415B882293E">
    <w:name w:val="F385E8D3AE274207ADBD9415B882293E"/>
  </w:style>
  <w:style w:type="paragraph" w:customStyle="1" w:styleId="5FC08215FB434C83B534D68D4B5C4D52">
    <w:name w:val="5FC08215FB434C83B534D68D4B5C4D52"/>
  </w:style>
  <w:style w:type="paragraph" w:customStyle="1" w:styleId="10A497EA20E64A2F870C5B025F3F7850">
    <w:name w:val="10A497EA20E64A2F870C5B025F3F7850"/>
  </w:style>
  <w:style w:type="paragraph" w:customStyle="1" w:styleId="C8FEFB5DA6C0414EA569EAD7E991F6E9">
    <w:name w:val="C8FEFB5DA6C0414EA569EAD7E991F6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TF16402488.dotx</Template>
  <TotalTime>84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Thakkar</dc:creator>
  <cp:keywords/>
  <dc:description/>
  <cp:lastModifiedBy>Sagar Thakkar</cp:lastModifiedBy>
  <cp:revision>7</cp:revision>
  <dcterms:created xsi:type="dcterms:W3CDTF">2019-08-29T15:04:00Z</dcterms:created>
  <dcterms:modified xsi:type="dcterms:W3CDTF">2019-08-29T16:30:00Z</dcterms:modified>
  <cp:category/>
</cp:coreProperties>
</file>